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E8" w:rsidRPr="00B031E8" w:rsidRDefault="00E243F3" w:rsidP="006F1B76">
      <w:pPr>
        <w:pStyle w:val="Kansi26"/>
      </w:pPr>
      <w:r>
        <w:t>TTOS0300-Harjoitustyö</w:t>
      </w:r>
    </w:p>
    <w:p w:rsidR="00B031E8" w:rsidRPr="00B031E8" w:rsidRDefault="00E243F3" w:rsidP="006F1B76">
      <w:pPr>
        <w:pStyle w:val="Kansi18"/>
      </w:pPr>
      <w:r>
        <w:t>Projektisuunnitelma</w:t>
      </w: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  <w:r w:rsidRPr="00B031E8">
        <w:t>Juuso Huppunen</w:t>
      </w:r>
      <w:r w:rsidR="00E243F3">
        <w:t xml:space="preserve"> K8960</w:t>
      </w:r>
      <w:bookmarkStart w:id="0" w:name="_GoBack"/>
      <w:bookmarkEnd w:id="0"/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E243F3" w:rsidP="006F1B76">
      <w:pPr>
        <w:pStyle w:val="Kansi14"/>
      </w:pPr>
      <w:r>
        <w:t>Projektisuunnitelma</w:t>
      </w:r>
    </w:p>
    <w:p w:rsidR="00B031E8" w:rsidRPr="00B031E8" w:rsidRDefault="00E243F3" w:rsidP="006F1B76">
      <w:pPr>
        <w:pStyle w:val="Kansi14"/>
      </w:pPr>
      <w:r>
        <w:t>03</w:t>
      </w:r>
      <w:r w:rsidR="00B031E8" w:rsidRPr="00B031E8">
        <w:t xml:space="preserve"> </w:t>
      </w:r>
      <w:r>
        <w:t>2017</w:t>
      </w:r>
    </w:p>
    <w:p w:rsidR="00B031E8" w:rsidRDefault="00B031E8" w:rsidP="006F1B76">
      <w:pPr>
        <w:pStyle w:val="Kansi14"/>
      </w:pPr>
      <w:r>
        <w:t xml:space="preserve">Tietotekniikan </w:t>
      </w:r>
      <w:r w:rsidR="000F6760">
        <w:t>tutkinto-ohjelma</w:t>
      </w:r>
    </w:p>
    <w:p w:rsidR="00B031E8" w:rsidRPr="00B031E8" w:rsidRDefault="000F6760" w:rsidP="006F1B76">
      <w:pPr>
        <w:pStyle w:val="Kansi14"/>
      </w:pPr>
      <w:r>
        <w:t>Tekniikan- ja liikenteenala</w:t>
      </w:r>
    </w:p>
    <w:p w:rsidR="00B031E8" w:rsidRPr="00B031E8" w:rsidRDefault="00B031E8" w:rsidP="006F1B76"/>
    <w:p w:rsidR="00B031E8" w:rsidRPr="00B031E8" w:rsidRDefault="00B031E8" w:rsidP="006F1B76">
      <w:pPr>
        <w:sectPr w:rsidR="00B031E8" w:rsidRPr="00B031E8" w:rsidSect="00F802FA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1245065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92570" w:rsidRDefault="00392570">
          <w:pPr>
            <w:pStyle w:val="TOCHeading"/>
          </w:pPr>
          <w:r>
            <w:t>Sisällysluettelo</w:t>
          </w:r>
        </w:p>
        <w:p w:rsidR="00E243F3" w:rsidRDefault="00392570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498739" w:history="1">
            <w:r w:rsidR="00E243F3" w:rsidRPr="00D5262B">
              <w:rPr>
                <w:rStyle w:val="Hyperlink"/>
                <w:noProof/>
              </w:rPr>
              <w:t>1</w:t>
            </w:r>
            <w:r w:rsidR="00E243F3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243F3" w:rsidRPr="00D5262B">
              <w:rPr>
                <w:rStyle w:val="Hyperlink"/>
                <w:noProof/>
              </w:rPr>
              <w:t>Projektisuunnitelma</w:t>
            </w:r>
            <w:r w:rsidR="00E243F3">
              <w:rPr>
                <w:noProof/>
                <w:webHidden/>
              </w:rPr>
              <w:tab/>
            </w:r>
            <w:r w:rsidR="00E243F3">
              <w:rPr>
                <w:noProof/>
                <w:webHidden/>
              </w:rPr>
              <w:fldChar w:fldCharType="begin"/>
            </w:r>
            <w:r w:rsidR="00E243F3">
              <w:rPr>
                <w:noProof/>
                <w:webHidden/>
              </w:rPr>
              <w:instrText xml:space="preserve"> PAGEREF _Toc476498739 \h </w:instrText>
            </w:r>
            <w:r w:rsidR="00E243F3">
              <w:rPr>
                <w:noProof/>
                <w:webHidden/>
              </w:rPr>
            </w:r>
            <w:r w:rsidR="00E243F3">
              <w:rPr>
                <w:noProof/>
                <w:webHidden/>
              </w:rPr>
              <w:fldChar w:fldCharType="separate"/>
            </w:r>
            <w:r w:rsidR="00E243F3">
              <w:rPr>
                <w:noProof/>
                <w:webHidden/>
              </w:rPr>
              <w:t>1</w:t>
            </w:r>
            <w:r w:rsidR="00E243F3">
              <w:rPr>
                <w:noProof/>
                <w:webHidden/>
              </w:rPr>
              <w:fldChar w:fldCharType="end"/>
            </w:r>
          </w:hyperlink>
        </w:p>
        <w:p w:rsidR="00392570" w:rsidRDefault="00392570" w:rsidP="00B5176B">
          <w:pPr>
            <w:pStyle w:val="TOC1"/>
          </w:pPr>
          <w:r>
            <w:rPr>
              <w:bCs/>
              <w:noProof/>
            </w:rPr>
            <w:fldChar w:fldCharType="end"/>
          </w:r>
        </w:p>
      </w:sdtContent>
    </w:sdt>
    <w:p w:rsidR="00392570" w:rsidRDefault="00392570" w:rsidP="006F1B76">
      <w:pPr>
        <w:sectPr w:rsidR="00392570" w:rsidSect="00F802FA">
          <w:headerReference w:type="default" r:id="rId10"/>
          <w:footerReference w:type="default" r:id="rId11"/>
          <w:pgSz w:w="11906" w:h="16838" w:code="9"/>
          <w:pgMar w:top="1134" w:right="1134" w:bottom="1134" w:left="2495" w:header="720" w:footer="720" w:gutter="0"/>
          <w:pgNumType w:start="1"/>
          <w:cols w:space="720"/>
          <w:docGrid w:linePitch="360"/>
        </w:sectPr>
      </w:pPr>
    </w:p>
    <w:p w:rsidR="00CE6E6B" w:rsidRDefault="00E243F3" w:rsidP="006F1C73">
      <w:pPr>
        <w:pStyle w:val="Heading1"/>
      </w:pPr>
      <w:bookmarkStart w:id="1" w:name="_Toc476498739"/>
      <w:r>
        <w:lastRenderedPageBreak/>
        <w:t>Projektisuunnitelma</w:t>
      </w:r>
      <w:bookmarkEnd w:id="1"/>
    </w:p>
    <w:p w:rsidR="00E243F3" w:rsidRDefault="00E243F3" w:rsidP="00E243F3">
      <w:pPr>
        <w:pStyle w:val="Heading1"/>
      </w:pPr>
      <w:r>
        <w:t>Tietoja tekijöistä</w:t>
      </w:r>
    </w:p>
    <w:p w:rsidR="00E243F3" w:rsidRPr="00E243F3" w:rsidRDefault="00E243F3" w:rsidP="00E243F3">
      <w:r>
        <w:t>Tämän projektin tekee kokonaisuudessaan Juuso Huppunen</w:t>
      </w:r>
    </w:p>
    <w:sectPr w:rsidR="00E243F3" w:rsidRPr="00E243F3" w:rsidSect="00F802FA">
      <w:headerReference w:type="default" r:id="rId12"/>
      <w:pgSz w:w="11906" w:h="16838" w:code="9"/>
      <w:pgMar w:top="1134" w:right="1134" w:bottom="1134" w:left="249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C64" w:rsidRDefault="00946C64" w:rsidP="009E5BB9">
      <w:pPr>
        <w:spacing w:before="0" w:after="0" w:line="240" w:lineRule="auto"/>
      </w:pPr>
      <w:r>
        <w:separator/>
      </w:r>
    </w:p>
  </w:endnote>
  <w:endnote w:type="continuationSeparator" w:id="0">
    <w:p w:rsidR="00946C64" w:rsidRDefault="00946C64" w:rsidP="009E5B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208" w:rsidRDefault="00541208" w:rsidP="00541208">
    <w:pPr>
      <w:pStyle w:val="Footer"/>
    </w:pPr>
    <w:r w:rsidRPr="00541208">
      <w:rPr>
        <w:noProof/>
        <w:lang w:eastAsia="fi-FI"/>
      </w:rPr>
      <w:drawing>
        <wp:inline distT="0" distB="0" distL="0" distR="0" wp14:anchorId="3AFBDF84" wp14:editId="23A19592">
          <wp:extent cx="3160800" cy="583200"/>
          <wp:effectExtent l="0" t="0" r="1905" b="7620"/>
          <wp:docPr id="5" name="Picture 5" descr="http://batman.jamk.fi/%7Evarpe/ictvalmiudet/2016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batman.jamk.fi/%7E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BB9" w:rsidRDefault="009E5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C64" w:rsidRDefault="00946C64" w:rsidP="009E5BB9">
      <w:pPr>
        <w:spacing w:before="0" w:after="0" w:line="240" w:lineRule="auto"/>
      </w:pPr>
      <w:r>
        <w:separator/>
      </w:r>
    </w:p>
  </w:footnote>
  <w:footnote w:type="continuationSeparator" w:id="0">
    <w:p w:rsidR="00946C64" w:rsidRDefault="00946C64" w:rsidP="009E5B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208" w:rsidRDefault="00541208" w:rsidP="00541208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7F5332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" fillcolor="#005a7d" strokecolor="#1f4d78 [1604]" strokeweight="1pt">
              <w10:wrap anchorx="page" anchory="page"/>
            </v:rect>
          </w:pict>
        </mc:Fallback>
      </mc:AlternateContent>
    </w:r>
    <w:r w:rsidRPr="00541208"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BB9" w:rsidRDefault="009E5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570" w:rsidRDefault="00392570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E243F3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621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F3"/>
    <w:rsid w:val="000F6760"/>
    <w:rsid w:val="00392570"/>
    <w:rsid w:val="00395F0F"/>
    <w:rsid w:val="004C68CB"/>
    <w:rsid w:val="00541208"/>
    <w:rsid w:val="005863B1"/>
    <w:rsid w:val="006F1B76"/>
    <w:rsid w:val="006F1C73"/>
    <w:rsid w:val="00946C64"/>
    <w:rsid w:val="009474BC"/>
    <w:rsid w:val="009E5BB9"/>
    <w:rsid w:val="00B031E8"/>
    <w:rsid w:val="00B5176B"/>
    <w:rsid w:val="00C6762E"/>
    <w:rsid w:val="00CE6E6B"/>
    <w:rsid w:val="00DC5D4B"/>
    <w:rsid w:val="00E03409"/>
    <w:rsid w:val="00E243F3"/>
    <w:rsid w:val="00F14CA5"/>
    <w:rsid w:val="00F802FA"/>
    <w:rsid w:val="00F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15B6"/>
  <w15:chartTrackingRefBased/>
  <w15:docId w15:val="{DD6A7DA8-5C23-4BC6-9EBC-0AE9B14F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1E8"/>
    <w:pPr>
      <w:spacing w:before="240" w:line="360" w:lineRule="auto"/>
    </w:pPr>
    <w:rPr>
      <w:sz w:val="24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F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F0F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F0F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863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3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3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3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3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3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0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F0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F0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5F0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C68CB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C68CB"/>
    <w:pPr>
      <w:spacing w:before="0" w:after="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C68CB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6F1B76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qFormat/>
    <w:rsid w:val="005863B1"/>
    <w:pPr>
      <w:tabs>
        <w:tab w:val="center" w:pos="4986"/>
        <w:tab w:val="right" w:pos="9972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863B1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3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3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3B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3B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3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3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C6762E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C6762E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C6762E"/>
    <w:rPr>
      <w:sz w:val="24"/>
    </w:rPr>
  </w:style>
  <w:style w:type="paragraph" w:customStyle="1" w:styleId="Lainaus">
    <w:name w:val="Lainaus"/>
    <w:basedOn w:val="Normal"/>
    <w:link w:val="LainausChar"/>
    <w:qFormat/>
    <w:rsid w:val="00C6762E"/>
    <w:pPr>
      <w:spacing w:line="240" w:lineRule="auto"/>
      <w:ind w:left="1304"/>
    </w:pPr>
    <w:rPr>
      <w:i/>
    </w:rPr>
  </w:style>
  <w:style w:type="character" w:customStyle="1" w:styleId="KappaleotsikkoChar">
    <w:name w:val="Kappaleotsikko Char"/>
    <w:basedOn w:val="DefaultParagraphFont"/>
    <w:link w:val="Kappaleotsikko"/>
    <w:rsid w:val="00C6762E"/>
    <w:rPr>
      <w:b/>
      <w:sz w:val="24"/>
    </w:rPr>
  </w:style>
  <w:style w:type="paragraph" w:customStyle="1" w:styleId="Lhdeluettelo">
    <w:name w:val="Lähdeluettelo"/>
    <w:basedOn w:val="Normal"/>
    <w:link w:val="LhdeluetteloChar"/>
    <w:qFormat/>
    <w:rsid w:val="00C6762E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C6762E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C6762E"/>
    <w:pPr>
      <w:jc w:val="left"/>
    </w:pPr>
  </w:style>
  <w:style w:type="character" w:customStyle="1" w:styleId="LhdeluetteloChar">
    <w:name w:val="Lähdeluettelo Char"/>
    <w:basedOn w:val="DefaultParagraphFont"/>
    <w:link w:val="Lhdeluettelo"/>
    <w:rsid w:val="00C6762E"/>
    <w:rPr>
      <w:sz w:val="24"/>
    </w:rPr>
  </w:style>
  <w:style w:type="paragraph" w:customStyle="1" w:styleId="Kansi26">
    <w:name w:val="Kansi26"/>
    <w:basedOn w:val="Normal"/>
    <w:link w:val="Kansi26Char"/>
    <w:qFormat/>
    <w:rsid w:val="00B031E8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C6762E"/>
    <w:rPr>
      <w:sz w:val="24"/>
    </w:rPr>
  </w:style>
  <w:style w:type="paragraph" w:customStyle="1" w:styleId="Kansi14">
    <w:name w:val="Kansi14"/>
    <w:basedOn w:val="Normal"/>
    <w:link w:val="Kansi14Char"/>
    <w:qFormat/>
    <w:rsid w:val="00B031E8"/>
    <w:pPr>
      <w:spacing w:before="0" w:after="0" w:line="240" w:lineRule="auto"/>
    </w:pPr>
    <w:rPr>
      <w:sz w:val="28"/>
    </w:rPr>
  </w:style>
  <w:style w:type="character" w:customStyle="1" w:styleId="Kansi26Char">
    <w:name w:val="Kansi26 Char"/>
    <w:basedOn w:val="DefaultParagraphFont"/>
    <w:link w:val="Kansi26"/>
    <w:rsid w:val="00B031E8"/>
    <w:rPr>
      <w:b/>
      <w:sz w:val="52"/>
    </w:rPr>
  </w:style>
  <w:style w:type="paragraph" w:styleId="Footer">
    <w:name w:val="footer"/>
    <w:basedOn w:val="Normal"/>
    <w:link w:val="FooterChar"/>
    <w:uiPriority w:val="99"/>
    <w:unhideWhenUsed/>
    <w:rsid w:val="00541208"/>
    <w:pPr>
      <w:tabs>
        <w:tab w:val="center" w:pos="4986"/>
        <w:tab w:val="right" w:pos="9972"/>
      </w:tabs>
      <w:spacing w:before="0" w:after="0"/>
      <w:ind w:left="-142"/>
    </w:pPr>
  </w:style>
  <w:style w:type="character" w:customStyle="1" w:styleId="Kansi14Char">
    <w:name w:val="Kansi14 Char"/>
    <w:basedOn w:val="Kansi26Char"/>
    <w:link w:val="Kansi14"/>
    <w:rsid w:val="00B031E8"/>
    <w:rPr>
      <w:b w:val="0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541208"/>
    <w:rPr>
      <w:sz w:val="24"/>
    </w:rPr>
  </w:style>
  <w:style w:type="paragraph" w:customStyle="1" w:styleId="Kansi18">
    <w:name w:val="Kansi18"/>
    <w:basedOn w:val="Normal"/>
    <w:link w:val="Kansi18Char"/>
    <w:qFormat/>
    <w:rsid w:val="00B031E8"/>
    <w:pPr>
      <w:spacing w:before="0" w:after="0" w:line="276" w:lineRule="auto"/>
    </w:pPr>
    <w:rPr>
      <w:b/>
      <w:sz w:val="36"/>
    </w:rPr>
  </w:style>
  <w:style w:type="paragraph" w:customStyle="1" w:styleId="NumeroimatonHeading1">
    <w:name w:val="NumeroimatonHeading1"/>
    <w:basedOn w:val="Heading1"/>
    <w:link w:val="NumeroimatonHeading1Char"/>
    <w:qFormat/>
    <w:rsid w:val="006F1B76"/>
    <w:pPr>
      <w:numPr>
        <w:numId w:val="0"/>
      </w:numPr>
    </w:pPr>
  </w:style>
  <w:style w:type="character" w:customStyle="1" w:styleId="Kansi18Char">
    <w:name w:val="Kansi18 Char"/>
    <w:basedOn w:val="DefaultParagraphFont"/>
    <w:link w:val="Kansi18"/>
    <w:rsid w:val="00B031E8"/>
    <w:rPr>
      <w:b/>
      <w:sz w:val="36"/>
      <w:lang w:val="fi-FI"/>
    </w:rPr>
  </w:style>
  <w:style w:type="character" w:customStyle="1" w:styleId="NumeroimatonHeading1Char">
    <w:name w:val="NumeroimatonHeading1 Char"/>
    <w:basedOn w:val="Heading1Char"/>
    <w:link w:val="NumeroimatonHeading1"/>
    <w:rsid w:val="006F1B76"/>
    <w:rPr>
      <w:rFonts w:asciiTheme="majorHAnsi" w:eastAsiaTheme="majorEastAsia" w:hAnsiTheme="majorHAnsi" w:cstheme="majorBidi"/>
      <w:b/>
      <w:color w:val="000000" w:themeColor="text1"/>
      <w:sz w:val="36"/>
      <w:szCs w:val="32"/>
      <w:lang w:val="fi-FI"/>
    </w:rPr>
  </w:style>
  <w:style w:type="character" w:styleId="Hyperlink">
    <w:name w:val="Hyperlink"/>
    <w:basedOn w:val="DefaultParagraphFont"/>
    <w:uiPriority w:val="99"/>
    <w:unhideWhenUsed/>
    <w:rsid w:val="00B5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Directory\Desktop\School\Fina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99F8-B806-4861-BD83-76BB4EA40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FinaTemplate.dotx</Template>
  <TotalTime>7</TotalTime>
  <Pages>3</Pages>
  <Words>42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SSH2JH 2</dc:creator>
  <cp:keywords/>
  <dc:description/>
  <cp:lastModifiedBy>SSH2JH 2</cp:lastModifiedBy>
  <cp:revision>1</cp:revision>
  <dcterms:created xsi:type="dcterms:W3CDTF">2017-03-05T15:34:00Z</dcterms:created>
  <dcterms:modified xsi:type="dcterms:W3CDTF">2017-03-05T15:41:00Z</dcterms:modified>
</cp:coreProperties>
</file>